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bookmarkStart w:id="0" w:name="_top" w:displacedByCustomXml="next"/>
    <w:bookmarkEnd w:id="0" w:displacedByCustomXml="next"/>
    <w:bookmarkStart w:id="1" w:name="_GoBack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853181" w:rsidP="0085318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InHarmsWay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bookmarkEnd w:id="1" w:displacedByCustomXml="next"/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207CD3" w:rsidP="00207CD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 4</w:t>
                    </w:r>
                    <w:r w:rsidR="00853181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: </w:t>
                    </w: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Side Scroller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85318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CE71D4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Version </w:t>
                </w:r>
                <w:r w:rsidR="00853181">
                  <w:rPr>
                    <w:sz w:val="24"/>
                    <w:szCs w:val="24"/>
                  </w:rPr>
                  <w:t>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505A39">
                  <w:t>2013</w:t>
                </w:r>
                <w:r>
                  <w:t xml:space="preserve"> by </w:t>
                </w:r>
                <w:r w:rsidR="00853181">
                  <w:t>InHarmsWay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853181" w:rsidP="00853181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Andrew Harmathy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CC4395">
          <w:r w:rsidRPr="00CC4395"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5pt;margin-top:-495.95pt;width:182.15pt;height:124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">
                <v:textbox>
                  <w:txbxContent>
                    <w:p w:rsidR="003E1D56" w:rsidRDefault="00853181" w:rsidP="003E1D56">
                      <w:pPr>
                        <w:jc w:val="center"/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>
                            <wp:extent cx="1532238" cy="1474570"/>
                            <wp:effectExtent l="0" t="0" r="0" b="0"/>
                            <wp:docPr id="2" name="Picture 2" descr="G:\python\IHWSkul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python\IHWSkul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2936" cy="1475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994410" w:rsidP="0099441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June </w:t>
                </w:r>
                <w:r w:rsidR="00A7138E">
                  <w:rPr>
                    <w:sz w:val="24"/>
                    <w:szCs w:val="24"/>
                  </w:rPr>
                  <w:t>15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041C8A"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CC4395" w:rsidP="009A4D42">
      <w:pPr>
        <w:jc w:val="right"/>
        <w:rPr>
          <w:sz w:val="24"/>
          <w:szCs w:val="24"/>
        </w:rPr>
      </w:pPr>
      <w:hyperlink w:anchor="_Version_History" w:history="1">
        <w:r w:rsidR="001F2F61" w:rsidRPr="00BC09D8">
          <w:rPr>
            <w:rStyle w:val="Hyperlink"/>
            <w:sz w:val="24"/>
            <w:szCs w:val="24"/>
          </w:rPr>
          <w:t>Version History</w:t>
        </w:r>
      </w:hyperlink>
      <w:r w:rsidR="001F2F61">
        <w:rPr>
          <w:sz w:val="24"/>
          <w:szCs w:val="24"/>
        </w:rPr>
        <w:t xml:space="preserve"> … page 3</w:t>
      </w:r>
    </w:p>
    <w:p w:rsidR="001F2F61" w:rsidRDefault="00CC4395" w:rsidP="009A4D42">
      <w:pPr>
        <w:jc w:val="right"/>
        <w:rPr>
          <w:sz w:val="24"/>
          <w:szCs w:val="24"/>
        </w:rPr>
      </w:pPr>
      <w:hyperlink w:anchor="_Game_Overview" w:history="1">
        <w:r w:rsidR="001F2F61" w:rsidRPr="00727F22">
          <w:rPr>
            <w:rStyle w:val="Hyperlink"/>
            <w:sz w:val="24"/>
            <w:szCs w:val="24"/>
          </w:rPr>
          <w:t>Game Overview</w:t>
        </w:r>
      </w:hyperlink>
      <w:r w:rsidR="001F2F61">
        <w:rPr>
          <w:sz w:val="24"/>
          <w:szCs w:val="24"/>
        </w:rPr>
        <w:t xml:space="preserve"> … page 4</w:t>
      </w:r>
    </w:p>
    <w:p w:rsidR="001F2F61" w:rsidRDefault="00CC4395" w:rsidP="009A4D42">
      <w:pPr>
        <w:jc w:val="right"/>
        <w:rPr>
          <w:sz w:val="24"/>
          <w:szCs w:val="24"/>
        </w:rPr>
      </w:pPr>
      <w:hyperlink w:anchor="_Game_Play_Mechanics" w:history="1">
        <w:r w:rsidR="001F2F61" w:rsidRPr="00727F22">
          <w:rPr>
            <w:rStyle w:val="Hyperlink"/>
            <w:sz w:val="24"/>
            <w:szCs w:val="24"/>
          </w:rPr>
          <w:t>Gameplay Mechanics</w:t>
        </w:r>
      </w:hyperlink>
      <w:r w:rsidR="001F2F61">
        <w:rPr>
          <w:sz w:val="24"/>
          <w:szCs w:val="24"/>
        </w:rPr>
        <w:t xml:space="preserve"> … page 4</w:t>
      </w:r>
    </w:p>
    <w:p w:rsidR="001F2F61" w:rsidRDefault="00CC4395" w:rsidP="009A4D42">
      <w:pPr>
        <w:jc w:val="right"/>
        <w:rPr>
          <w:sz w:val="24"/>
          <w:szCs w:val="24"/>
        </w:rPr>
      </w:pPr>
      <w:hyperlink w:anchor="_Controls" w:history="1">
        <w:r w:rsidR="001F2F61" w:rsidRPr="00727F22">
          <w:rPr>
            <w:rStyle w:val="Hyperlink"/>
            <w:sz w:val="24"/>
            <w:szCs w:val="24"/>
          </w:rPr>
          <w:t>Controls</w:t>
        </w:r>
      </w:hyperlink>
      <w:r w:rsidR="001F2F61">
        <w:rPr>
          <w:sz w:val="24"/>
          <w:szCs w:val="24"/>
        </w:rPr>
        <w:t xml:space="preserve"> … page 4</w:t>
      </w:r>
    </w:p>
    <w:p w:rsidR="001F2F61" w:rsidRDefault="00CC4395" w:rsidP="009A4D42">
      <w:pPr>
        <w:jc w:val="right"/>
        <w:rPr>
          <w:sz w:val="24"/>
          <w:szCs w:val="24"/>
        </w:rPr>
      </w:pPr>
      <w:hyperlink w:anchor="_Interface_Sketch" w:history="1">
        <w:r w:rsidR="001F2F61" w:rsidRPr="00727F22">
          <w:rPr>
            <w:rStyle w:val="Hyperlink"/>
            <w:sz w:val="24"/>
            <w:szCs w:val="24"/>
          </w:rPr>
          <w:t>Interface Sketch</w:t>
        </w:r>
      </w:hyperlink>
      <w:r w:rsidR="001F2F61">
        <w:rPr>
          <w:sz w:val="24"/>
          <w:szCs w:val="24"/>
        </w:rPr>
        <w:t xml:space="preserve"> … page 4</w:t>
      </w:r>
    </w:p>
    <w:p w:rsidR="001F2F61" w:rsidRDefault="00CC4395" w:rsidP="009A4D42">
      <w:pPr>
        <w:jc w:val="right"/>
        <w:rPr>
          <w:sz w:val="24"/>
          <w:szCs w:val="24"/>
        </w:rPr>
      </w:pPr>
      <w:hyperlink w:anchor="_Game_Progression" w:history="1">
        <w:r w:rsidR="001F2F61" w:rsidRPr="00727F22">
          <w:rPr>
            <w:rStyle w:val="Hyperlink"/>
            <w:sz w:val="24"/>
            <w:szCs w:val="24"/>
          </w:rPr>
          <w:t>Game Progression</w:t>
        </w:r>
      </w:hyperlink>
      <w:r w:rsidR="006E0499">
        <w:rPr>
          <w:sz w:val="24"/>
          <w:szCs w:val="24"/>
        </w:rPr>
        <w:t xml:space="preserve"> … page 6</w:t>
      </w:r>
    </w:p>
    <w:p w:rsidR="001F2F61" w:rsidRDefault="00CC4395" w:rsidP="009A4D42">
      <w:pPr>
        <w:jc w:val="right"/>
        <w:rPr>
          <w:sz w:val="24"/>
          <w:szCs w:val="24"/>
        </w:rPr>
      </w:pPr>
      <w:hyperlink w:anchor="_Menu_and_Screen" w:history="1">
        <w:r w:rsidR="00B368BB">
          <w:rPr>
            <w:rStyle w:val="Hyperlink"/>
            <w:sz w:val="24"/>
            <w:szCs w:val="24"/>
          </w:rPr>
          <w:t>Menu and Screen Descriptions</w:t>
        </w:r>
      </w:hyperlink>
      <w:r w:rsidR="006E0499">
        <w:rPr>
          <w:sz w:val="24"/>
          <w:szCs w:val="24"/>
        </w:rPr>
        <w:t xml:space="preserve"> … page 7</w:t>
      </w:r>
    </w:p>
    <w:p w:rsidR="001F2F61" w:rsidRDefault="00CC4395" w:rsidP="009A4D42">
      <w:pPr>
        <w:jc w:val="right"/>
        <w:rPr>
          <w:sz w:val="24"/>
          <w:szCs w:val="24"/>
        </w:rPr>
      </w:pPr>
      <w:hyperlink w:anchor="_Story_Index" w:history="1">
        <w:r w:rsidR="001F2F61" w:rsidRPr="00727F22">
          <w:rPr>
            <w:rStyle w:val="Hyperlink"/>
            <w:sz w:val="24"/>
            <w:szCs w:val="24"/>
          </w:rPr>
          <w:t>Story Index</w:t>
        </w:r>
      </w:hyperlink>
      <w:r w:rsidR="006E0499">
        <w:rPr>
          <w:sz w:val="24"/>
          <w:szCs w:val="24"/>
        </w:rPr>
        <w:t xml:space="preserve"> … page 7</w:t>
      </w:r>
    </w:p>
    <w:p w:rsidR="001F2F61" w:rsidRDefault="00CC4395" w:rsidP="009A4D42">
      <w:pPr>
        <w:jc w:val="right"/>
        <w:rPr>
          <w:sz w:val="24"/>
          <w:szCs w:val="24"/>
        </w:rPr>
      </w:pPr>
      <w:hyperlink w:anchor="_Art_/_Multimedia" w:history="1">
        <w:r w:rsidR="001F2F61" w:rsidRPr="00727F22">
          <w:rPr>
            <w:rStyle w:val="Hyperlink"/>
            <w:sz w:val="24"/>
            <w:szCs w:val="24"/>
          </w:rPr>
          <w:t>Art / Multimedia Index</w:t>
        </w:r>
      </w:hyperlink>
      <w:r w:rsidR="006E0499">
        <w:rPr>
          <w:sz w:val="24"/>
          <w:szCs w:val="24"/>
        </w:rPr>
        <w:t xml:space="preserve"> … page 8</w:t>
      </w:r>
    </w:p>
    <w:p w:rsidR="001F2F61" w:rsidRDefault="00CC4395" w:rsidP="009A4D42">
      <w:pPr>
        <w:jc w:val="right"/>
        <w:rPr>
          <w:sz w:val="24"/>
          <w:szCs w:val="24"/>
        </w:rPr>
      </w:pPr>
      <w:hyperlink w:anchor="_Design_Notes" w:history="1">
        <w:r w:rsidR="001F2F61" w:rsidRPr="00727F22">
          <w:rPr>
            <w:rStyle w:val="Hyperlink"/>
            <w:sz w:val="24"/>
            <w:szCs w:val="24"/>
          </w:rPr>
          <w:t>Design Notes</w:t>
        </w:r>
      </w:hyperlink>
      <w:r w:rsidR="006E0499">
        <w:rPr>
          <w:sz w:val="24"/>
          <w:szCs w:val="24"/>
        </w:rPr>
        <w:t xml:space="preserve"> … page 8</w:t>
      </w:r>
    </w:p>
    <w:p w:rsidR="001F2F61" w:rsidRPr="009A4D42" w:rsidRDefault="00CC4395" w:rsidP="009A4D42">
      <w:pPr>
        <w:jc w:val="right"/>
        <w:rPr>
          <w:sz w:val="24"/>
          <w:szCs w:val="24"/>
        </w:rPr>
      </w:pPr>
      <w:hyperlink w:anchor="_Future_Features" w:history="1">
        <w:r w:rsidR="001F2F61" w:rsidRPr="00727F22">
          <w:rPr>
            <w:rStyle w:val="Hyperlink"/>
            <w:sz w:val="24"/>
            <w:szCs w:val="24"/>
          </w:rPr>
          <w:t>Future Features</w:t>
        </w:r>
      </w:hyperlink>
      <w:r w:rsidR="006E0499">
        <w:rPr>
          <w:sz w:val="24"/>
          <w:szCs w:val="24"/>
        </w:rPr>
        <w:t xml:space="preserve"> … page 9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BC09D8">
      <w:pPr>
        <w:pStyle w:val="Heading1"/>
      </w:pPr>
      <w:bookmarkStart w:id="2" w:name="_Version_History"/>
      <w:bookmarkEnd w:id="2"/>
      <w:r>
        <w:lastRenderedPageBreak/>
        <w:t>Version History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0.1: Enterprise ship is displayed and controllable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0.2: Power modules move across screen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0.3: Space background scrolls from right to left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0.4: Borg cube added. Scrolls right from random positions from the y-axis.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0.5: More borg cubes added. Background fixed to prevent skipping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0.6: Collision detection added. Pick-ups and borg ships disappear when touched by ship sprite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0.7: Intel sprites added. Power sprites will (in a future version) give health. Intel gives points.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0.8: Sounds added. Background music added.</w:t>
      </w:r>
    </w:p>
    <w:p w:rsidR="006E0499" w:rsidRPr="00D050A5" w:rsidRDefault="00D050A5" w:rsidP="00D050A5">
      <w:pPr>
        <w:rPr>
          <w:sz w:val="24"/>
          <w:szCs w:val="24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0.9: Scoreboard added. Lives are tracked.</w:t>
      </w:r>
    </w:p>
    <w:p w:rsidR="00686D09" w:rsidRDefault="009A4D42" w:rsidP="006E04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C09D8">
      <w:pPr>
        <w:pStyle w:val="Heading1"/>
      </w:pPr>
      <w:bookmarkStart w:id="3" w:name="_Game_Overview"/>
      <w:bookmarkEnd w:id="3"/>
      <w:r w:rsidRPr="008C6B2D">
        <w:t>Game Overview</w:t>
      </w:r>
      <w:r w:rsidR="00BF4089">
        <w:t xml:space="preserve"> </w:t>
      </w:r>
    </w:p>
    <w:p w:rsidR="00686D09" w:rsidRPr="008C6B2D" w:rsidRDefault="00605CCB" w:rsidP="00605CCB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The goal of the game </w:t>
      </w:r>
      <w:r w:rsidR="00D050A5">
        <w:rPr>
          <w:i/>
          <w:sz w:val="24"/>
          <w:szCs w:val="24"/>
        </w:rPr>
        <w:t>is for the Enterprise to collect as much Intel they can without being destroyed by the Borg</w:t>
      </w:r>
      <w:r w:rsidR="00994410">
        <w:rPr>
          <w:i/>
          <w:sz w:val="24"/>
          <w:szCs w:val="24"/>
        </w:rPr>
        <w:t>.</w:t>
      </w:r>
    </w:p>
    <w:p w:rsidR="009F6693" w:rsidRPr="008C6B2D" w:rsidRDefault="009F6693" w:rsidP="00BC09D8">
      <w:pPr>
        <w:pStyle w:val="Heading1"/>
      </w:pPr>
      <w:bookmarkStart w:id="4" w:name="_Game_Play_Mechanics"/>
      <w:bookmarkEnd w:id="4"/>
      <w:r w:rsidRPr="008C6B2D">
        <w:t>Game Play Mechanics</w:t>
      </w:r>
    </w:p>
    <w:p w:rsidR="00686D09" w:rsidRPr="00605CCB" w:rsidRDefault="00994410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user</w:t>
      </w:r>
      <w:r w:rsidR="00D050A5">
        <w:rPr>
          <w:i/>
          <w:sz w:val="24"/>
          <w:szCs w:val="24"/>
        </w:rPr>
        <w:t xml:space="preserve"> uses the mouse to control the Enterprise and dodge Borg ships while at the same time collect Intel cubes</w:t>
      </w:r>
      <w:r>
        <w:rPr>
          <w:i/>
          <w:sz w:val="24"/>
          <w:szCs w:val="24"/>
        </w:rPr>
        <w:t>.</w:t>
      </w:r>
      <w:r w:rsidR="00D050A5">
        <w:rPr>
          <w:i/>
          <w:sz w:val="24"/>
          <w:szCs w:val="24"/>
        </w:rPr>
        <w:t xml:space="preserve"> If the Enterprise takes on too much damage, it’s gameover.</w:t>
      </w:r>
    </w:p>
    <w:p w:rsidR="00BF4089" w:rsidRPr="00BF4089" w:rsidRDefault="009F6693" w:rsidP="00BC09D8">
      <w:pPr>
        <w:pStyle w:val="Heading1"/>
        <w:rPr>
          <w:i/>
        </w:rPr>
      </w:pPr>
      <w:r w:rsidRPr="008C6B2D">
        <w:t>Camera</w:t>
      </w:r>
      <w:r w:rsidR="003E1D34">
        <w:t xml:space="preserve"> </w:t>
      </w:r>
    </w:p>
    <w:p w:rsidR="00686D09" w:rsidRPr="00605CCB" w:rsidRDefault="00B12D55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Camera view is side-view.</w:t>
      </w:r>
    </w:p>
    <w:p w:rsidR="00BF4089" w:rsidRDefault="009F6693" w:rsidP="00BC09D8">
      <w:pPr>
        <w:pStyle w:val="Heading1"/>
      </w:pPr>
      <w:bookmarkStart w:id="5" w:name="_Controls"/>
      <w:bookmarkEnd w:id="5"/>
      <w:r w:rsidRPr="008C6B2D">
        <w:t>Controls</w:t>
      </w:r>
    </w:p>
    <w:p w:rsidR="00686D09" w:rsidRPr="00605CCB" w:rsidRDefault="00605CC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r w:rsidR="00B12D55">
        <w:rPr>
          <w:i/>
          <w:sz w:val="24"/>
          <w:szCs w:val="24"/>
        </w:rPr>
        <w:t>mouse is used to control the position of the ship avatar.</w:t>
      </w:r>
    </w:p>
    <w:p w:rsidR="009F6693" w:rsidRDefault="009F6693" w:rsidP="00BC09D8">
      <w:pPr>
        <w:pStyle w:val="Heading1"/>
      </w:pPr>
      <w:r w:rsidRPr="008C6B2D">
        <w:t>Saving and Loading</w:t>
      </w:r>
    </w:p>
    <w:p w:rsidR="00686D09" w:rsidRPr="00605CCB" w:rsidRDefault="00605CC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N/A</w:t>
      </w:r>
    </w:p>
    <w:p w:rsidR="009F6693" w:rsidRDefault="009F6693" w:rsidP="00BC09D8">
      <w:pPr>
        <w:pStyle w:val="Heading1"/>
      </w:pPr>
      <w:bookmarkStart w:id="6" w:name="_Interface_Sketch"/>
      <w:bookmarkEnd w:id="6"/>
      <w:r w:rsidRPr="008C6B2D">
        <w:lastRenderedPageBreak/>
        <w:t>Interface</w:t>
      </w:r>
      <w:r w:rsidR="00D668E0">
        <w:t xml:space="preserve"> Sketch</w:t>
      </w:r>
    </w:p>
    <w:p w:rsidR="00BF4089" w:rsidRDefault="00260CE7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3264535"/>
            <wp:effectExtent l="19050" t="0" r="0" b="0"/>
            <wp:docPr id="3" name="Picture 2" descr="startreksket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reksketch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E7" w:rsidRPr="00BF4089" w:rsidRDefault="00260CE7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0425" cy="445198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BC09D8">
      <w:pPr>
        <w:pStyle w:val="Heading1"/>
      </w:pPr>
      <w:bookmarkStart w:id="7" w:name="_Menu_and_Screen"/>
      <w:bookmarkEnd w:id="7"/>
      <w:r w:rsidRPr="008C6B2D">
        <w:t>Menu and Screen Descriptions</w:t>
      </w:r>
    </w:p>
    <w:p w:rsidR="00BF4089" w:rsidRDefault="00260CE7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Menu appears </w:t>
      </w:r>
      <w:r w:rsidR="00B23622">
        <w:rPr>
          <w:i/>
          <w:sz w:val="24"/>
          <w:szCs w:val="24"/>
        </w:rPr>
        <w:t xml:space="preserve">and explains the story. It also tells the user to either click their mouse to play the game or press esc to quit. </w:t>
      </w:r>
    </w:p>
    <w:p w:rsidR="00B368BB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Start screen:</w:t>
      </w:r>
    </w:p>
    <w:p w:rsidR="00B368BB" w:rsidRDefault="00B368BB" w:rsidP="00605CCB">
      <w:pPr>
        <w:pStyle w:val="ListParagraph"/>
        <w:rPr>
          <w:i/>
          <w:sz w:val="24"/>
          <w:szCs w:val="24"/>
        </w:rPr>
      </w:pPr>
    </w:p>
    <w:p w:rsidR="00B368BB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708485" cy="2783247"/>
            <wp:effectExtent l="19050" t="0" r="626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961" cy="278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8BB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Gameplay:</w:t>
      </w:r>
    </w:p>
    <w:p w:rsidR="00B368BB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706254" cy="2769291"/>
            <wp:effectExtent l="19050" t="0" r="8496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75" cy="277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8BB" w:rsidRDefault="00B368BB" w:rsidP="00605CCB">
      <w:pPr>
        <w:pStyle w:val="ListParagraph"/>
        <w:rPr>
          <w:i/>
          <w:sz w:val="24"/>
          <w:szCs w:val="24"/>
        </w:rPr>
      </w:pPr>
    </w:p>
    <w:p w:rsidR="00B368BB" w:rsidRDefault="00B368BB" w:rsidP="00605CCB">
      <w:pPr>
        <w:pStyle w:val="ListParagraph"/>
        <w:rPr>
          <w:i/>
          <w:sz w:val="24"/>
          <w:szCs w:val="24"/>
        </w:rPr>
      </w:pPr>
    </w:p>
    <w:p w:rsidR="00B368BB" w:rsidRDefault="00B368BB" w:rsidP="00605CCB">
      <w:pPr>
        <w:pStyle w:val="ListParagraph"/>
        <w:rPr>
          <w:i/>
          <w:sz w:val="24"/>
          <w:szCs w:val="24"/>
        </w:rPr>
      </w:pPr>
    </w:p>
    <w:p w:rsidR="00B368BB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End screen:</w:t>
      </w:r>
    </w:p>
    <w:p w:rsidR="00B368BB" w:rsidRPr="00605CCB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762375" cy="2815753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35" cy="281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693" w:rsidRPr="00605CCB" w:rsidRDefault="009F6693" w:rsidP="00727F22">
      <w:pPr>
        <w:pStyle w:val="Heading1"/>
      </w:pPr>
      <w:bookmarkStart w:id="8" w:name="_Game_World"/>
      <w:bookmarkEnd w:id="8"/>
      <w:r w:rsidRPr="008C6B2D">
        <w:t>Game World</w:t>
      </w:r>
      <w:r w:rsidR="003E1D34">
        <w:t xml:space="preserve"> </w:t>
      </w:r>
    </w:p>
    <w:p w:rsidR="00686D09" w:rsidRPr="00B368BB" w:rsidRDefault="00B368BB" w:rsidP="00605CCB">
      <w:pPr>
        <w:pStyle w:val="ListParagraph"/>
        <w:rPr>
          <w:sz w:val="24"/>
          <w:szCs w:val="24"/>
        </w:rPr>
      </w:pPr>
      <w:r w:rsidRPr="00B368BB">
        <w:rPr>
          <w:sz w:val="24"/>
          <w:szCs w:val="24"/>
        </w:rPr>
        <w:t>Game takes place</w:t>
      </w:r>
      <w:r>
        <w:rPr>
          <w:sz w:val="24"/>
          <w:szCs w:val="24"/>
        </w:rPr>
        <w:t xml:space="preserve"> in the year </w:t>
      </w:r>
      <w:r w:rsidR="00366096">
        <w:rPr>
          <w:sz w:val="24"/>
          <w:szCs w:val="24"/>
        </w:rPr>
        <w:t>2266 in the same universe as the recent Star Trek movies.</w:t>
      </w:r>
    </w:p>
    <w:p w:rsidR="009F6693" w:rsidRPr="008C6B2D" w:rsidRDefault="009F6693" w:rsidP="00727F22">
      <w:pPr>
        <w:pStyle w:val="Heading1"/>
      </w:pPr>
      <w:bookmarkStart w:id="9" w:name="_Game_Progression"/>
      <w:bookmarkEnd w:id="9"/>
      <w:r w:rsidRPr="008C6B2D">
        <w:t>Game Progression</w:t>
      </w:r>
    </w:p>
    <w:p w:rsidR="00686D09" w:rsidRPr="00B368BB" w:rsidRDefault="00605CCB" w:rsidP="00605CCB">
      <w:pPr>
        <w:ind w:left="720"/>
        <w:rPr>
          <w:sz w:val="24"/>
          <w:szCs w:val="24"/>
        </w:rPr>
      </w:pPr>
      <w:r w:rsidRPr="00B368BB">
        <w:rPr>
          <w:sz w:val="24"/>
          <w:szCs w:val="24"/>
        </w:rPr>
        <w:t xml:space="preserve">The user </w:t>
      </w:r>
      <w:r w:rsidR="00994410" w:rsidRPr="00B368BB">
        <w:rPr>
          <w:sz w:val="24"/>
          <w:szCs w:val="24"/>
        </w:rPr>
        <w:t xml:space="preserve">is </w:t>
      </w:r>
      <w:r w:rsidR="006A0431">
        <w:rPr>
          <w:sz w:val="24"/>
          <w:szCs w:val="24"/>
        </w:rPr>
        <w:t xml:space="preserve">has to gather Intel cubes for points. Their goal </w:t>
      </w:r>
      <w:r w:rsidR="00A850F1">
        <w:rPr>
          <w:sz w:val="24"/>
          <w:szCs w:val="24"/>
        </w:rPr>
        <w:t>is to get as many points as possible.</w:t>
      </w:r>
    </w:p>
    <w:p w:rsidR="005C2F0F" w:rsidRDefault="009F6693" w:rsidP="00727F22">
      <w:pPr>
        <w:pStyle w:val="Heading1"/>
      </w:pPr>
      <w:r w:rsidRPr="008C6B2D">
        <w:t>Characters</w:t>
      </w:r>
    </w:p>
    <w:p w:rsidR="00A850F1" w:rsidRPr="00605CCB" w:rsidRDefault="00A850F1" w:rsidP="00A850F1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Captain James T. Kirk. Captain of the USS Enterprise.</w:t>
      </w:r>
    </w:p>
    <w:p w:rsidR="009F6693" w:rsidRDefault="009F6693" w:rsidP="00727F22">
      <w:pPr>
        <w:pStyle w:val="Heading1"/>
      </w:pPr>
      <w:bookmarkStart w:id="10" w:name="_Enemies"/>
      <w:bookmarkEnd w:id="10"/>
      <w:r w:rsidRPr="008C6B2D">
        <w:t>Enemies</w:t>
      </w:r>
    </w:p>
    <w:p w:rsidR="00686D09" w:rsidRPr="00605CCB" w:rsidRDefault="00A850F1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Borg. A race of cybernetic beings that assimilate any life and information they come cross. </w:t>
      </w:r>
    </w:p>
    <w:p w:rsidR="009F6693" w:rsidRDefault="009F6693" w:rsidP="00727F22">
      <w:pPr>
        <w:pStyle w:val="Heading1"/>
      </w:pPr>
      <w:bookmarkStart w:id="11" w:name="_Weapons"/>
      <w:bookmarkStart w:id="12" w:name="_Items"/>
      <w:bookmarkEnd w:id="11"/>
      <w:bookmarkEnd w:id="12"/>
      <w:r w:rsidRPr="008C6B2D">
        <w:t>Items</w:t>
      </w:r>
    </w:p>
    <w:p w:rsidR="00686D09" w:rsidRPr="00605CCB" w:rsidRDefault="00A40B29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Intel cubes for points. Power cubes for shield.</w:t>
      </w:r>
    </w:p>
    <w:p w:rsidR="009F6693" w:rsidRPr="008C6B2D" w:rsidRDefault="009F6693" w:rsidP="00727F22">
      <w:pPr>
        <w:pStyle w:val="Heading1"/>
      </w:pPr>
      <w:r w:rsidRPr="008C6B2D">
        <w:t>Vehicles</w:t>
      </w:r>
    </w:p>
    <w:p w:rsidR="00686D09" w:rsidRPr="00D95726" w:rsidRDefault="00082915" w:rsidP="001F2F6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USS Enterprise, a Cruiser-class exploration vessel.</w:t>
      </w:r>
    </w:p>
    <w:p w:rsidR="009F6693" w:rsidRPr="008C6B2D" w:rsidRDefault="009F6693" w:rsidP="00727F22">
      <w:pPr>
        <w:pStyle w:val="Heading1"/>
      </w:pPr>
      <w:r w:rsidRPr="008C6B2D">
        <w:lastRenderedPageBreak/>
        <w:t>Script</w:t>
      </w:r>
    </w:p>
    <w:p w:rsidR="00686D09" w:rsidRPr="008C6B2D" w:rsidRDefault="00CE71D4" w:rsidP="001F2F61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N/A</w:t>
      </w:r>
    </w:p>
    <w:p w:rsidR="00686D09" w:rsidRPr="005C2F0F" w:rsidRDefault="009F6693" w:rsidP="00727F22">
      <w:pPr>
        <w:pStyle w:val="Heading1"/>
      </w:pPr>
      <w:r w:rsidRPr="005C2F0F">
        <w:t>Scoring</w:t>
      </w:r>
    </w:p>
    <w:p w:rsidR="00686D09" w:rsidRPr="003A124E" w:rsidRDefault="003A124E" w:rsidP="001F2F61">
      <w:pPr>
        <w:ind w:firstLine="720"/>
        <w:rPr>
          <w:sz w:val="24"/>
          <w:szCs w:val="24"/>
        </w:rPr>
      </w:pPr>
      <w:r>
        <w:rPr>
          <w:sz w:val="24"/>
          <w:szCs w:val="24"/>
        </w:rPr>
        <w:t>Player earns points by collecting Intel cubes.</w:t>
      </w:r>
    </w:p>
    <w:p w:rsidR="005C2F0F" w:rsidRDefault="009F6693" w:rsidP="00727F22">
      <w:pPr>
        <w:pStyle w:val="Heading1"/>
      </w:pPr>
      <w:r w:rsidRPr="008C6B2D">
        <w:t xml:space="preserve">Sound </w:t>
      </w:r>
      <w:r w:rsidR="003E1D34">
        <w:t>Index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Sound for contact with borg cube:</w:t>
      </w:r>
    </w:p>
    <w:p w:rsidR="00686D09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torpedo.ogg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Sound for game over: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urlifeisover.ogg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Sound for collecting items: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computer.ogg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Background music:</w:t>
      </w:r>
    </w:p>
    <w:p w:rsidR="006C653B" w:rsidRPr="008C6B2D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suspense.ogg</w:t>
      </w:r>
    </w:p>
    <w:p w:rsidR="009F6693" w:rsidRDefault="009F6693" w:rsidP="00727F22">
      <w:pPr>
        <w:pStyle w:val="Heading1"/>
      </w:pPr>
      <w:bookmarkStart w:id="13" w:name="_Story_Index"/>
      <w:bookmarkEnd w:id="13"/>
      <w:r w:rsidRPr="008C6B2D">
        <w:t xml:space="preserve">Story </w:t>
      </w:r>
      <w:r w:rsidR="003E1D34">
        <w:t>Index</w:t>
      </w:r>
    </w:p>
    <w:p w:rsidR="005C2F0F" w:rsidRPr="005C2F0F" w:rsidRDefault="00994410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User wants to kill some time so they decide to bet some imaginary money on an imaginary game to win imaginary money.</w:t>
      </w:r>
    </w:p>
    <w:p w:rsidR="00686D09" w:rsidRDefault="00686D09" w:rsidP="00686D09">
      <w:pPr>
        <w:rPr>
          <w:b/>
          <w:sz w:val="24"/>
          <w:szCs w:val="24"/>
        </w:rPr>
      </w:pPr>
    </w:p>
    <w:p w:rsidR="00C67C5A" w:rsidRDefault="00C67C5A" w:rsidP="00686D09">
      <w:pPr>
        <w:rPr>
          <w:b/>
          <w:sz w:val="24"/>
          <w:szCs w:val="24"/>
        </w:rPr>
      </w:pPr>
    </w:p>
    <w:p w:rsidR="00C67C5A" w:rsidRDefault="00C67C5A" w:rsidP="00686D09">
      <w:pPr>
        <w:rPr>
          <w:b/>
          <w:sz w:val="24"/>
          <w:szCs w:val="24"/>
        </w:rPr>
      </w:pPr>
    </w:p>
    <w:p w:rsidR="00C67C5A" w:rsidRDefault="00C67C5A" w:rsidP="00686D09">
      <w:pPr>
        <w:rPr>
          <w:b/>
          <w:sz w:val="24"/>
          <w:szCs w:val="24"/>
        </w:rPr>
      </w:pPr>
    </w:p>
    <w:p w:rsidR="00C67C5A" w:rsidRDefault="00C67C5A" w:rsidP="00686D09">
      <w:pPr>
        <w:rPr>
          <w:b/>
          <w:sz w:val="24"/>
          <w:szCs w:val="24"/>
        </w:rPr>
      </w:pPr>
    </w:p>
    <w:p w:rsidR="00C67C5A" w:rsidRDefault="00C67C5A" w:rsidP="00686D09">
      <w:pPr>
        <w:rPr>
          <w:b/>
          <w:sz w:val="24"/>
          <w:szCs w:val="24"/>
        </w:rPr>
      </w:pPr>
    </w:p>
    <w:p w:rsidR="00C67C5A" w:rsidRDefault="00C67C5A" w:rsidP="00686D09">
      <w:pPr>
        <w:rPr>
          <w:b/>
          <w:sz w:val="24"/>
          <w:szCs w:val="24"/>
        </w:rPr>
      </w:pPr>
    </w:p>
    <w:p w:rsidR="00C67C5A" w:rsidRDefault="00C67C5A" w:rsidP="00686D09">
      <w:pPr>
        <w:rPr>
          <w:b/>
          <w:sz w:val="24"/>
          <w:szCs w:val="24"/>
        </w:rPr>
      </w:pPr>
    </w:p>
    <w:p w:rsidR="00C67C5A" w:rsidRPr="008C6B2D" w:rsidRDefault="00C67C5A" w:rsidP="00686D09">
      <w:pPr>
        <w:rPr>
          <w:b/>
          <w:sz w:val="24"/>
          <w:szCs w:val="24"/>
        </w:rPr>
      </w:pPr>
    </w:p>
    <w:p w:rsidR="002C66CC" w:rsidRPr="002C66CC" w:rsidRDefault="009F6693" w:rsidP="002C66CC">
      <w:pPr>
        <w:pStyle w:val="Heading1"/>
      </w:pPr>
      <w:bookmarkStart w:id="14" w:name="_Art_/_Multimedia"/>
      <w:bookmarkEnd w:id="14"/>
      <w:r w:rsidRPr="008C6B2D">
        <w:lastRenderedPageBreak/>
        <w:t xml:space="preserve">Art </w:t>
      </w:r>
      <w:r w:rsidR="005C2F0F">
        <w:t xml:space="preserve">/ Multimedia </w:t>
      </w:r>
      <w:r w:rsidR="003E1D34">
        <w:t>Index</w:t>
      </w:r>
    </w:p>
    <w:p w:rsidR="002C66CC" w:rsidRDefault="002C66CC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Borg cube:</w:t>
      </w:r>
    </w:p>
    <w:p w:rsidR="002C66CC" w:rsidRDefault="002C66CC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981075" cy="981075"/>
            <wp:effectExtent l="114300" t="76200" r="104775" b="85725"/>
            <wp:docPr id="17" name="Picture 16" descr="bor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g.gif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7C5A" w:rsidRDefault="002C66CC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Enterprise:</w:t>
      </w:r>
    </w:p>
    <w:p w:rsidR="002C66CC" w:rsidRDefault="002C66CC" w:rsidP="005C2F0F">
      <w:pPr>
        <w:pStyle w:val="ListParagraph"/>
        <w:rPr>
          <w:i/>
          <w:noProof/>
          <w:sz w:val="24"/>
          <w:szCs w:val="24"/>
          <w:lang w:eastAsia="en-CA"/>
        </w:rPr>
      </w:pPr>
      <w:r w:rsidRPr="002C66CC">
        <w:rPr>
          <w:i/>
          <w:noProof/>
          <w:sz w:val="24"/>
          <w:szCs w:val="24"/>
          <w:lang w:eastAsia="en-CA"/>
        </w:rPr>
        <w:t xml:space="preserve"> </w:t>
      </w: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1076325" cy="259355"/>
            <wp:effectExtent l="76200" t="76200" r="123825" b="83545"/>
            <wp:docPr id="25" name="Picture 17" descr="enterpri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prise.g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262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C66CC" w:rsidRDefault="002C66CC" w:rsidP="005C2F0F">
      <w:pPr>
        <w:pStyle w:val="ListParagraph"/>
        <w:rPr>
          <w:i/>
          <w:noProof/>
          <w:sz w:val="24"/>
          <w:szCs w:val="24"/>
          <w:lang w:eastAsia="en-CA"/>
        </w:rPr>
      </w:pPr>
      <w:r>
        <w:rPr>
          <w:i/>
          <w:noProof/>
          <w:sz w:val="24"/>
          <w:szCs w:val="24"/>
          <w:lang w:eastAsia="en-CA"/>
        </w:rPr>
        <w:t>Power and Intel icons:</w:t>
      </w:r>
    </w:p>
    <w:p w:rsidR="002C66CC" w:rsidRDefault="002C66CC" w:rsidP="005C2F0F">
      <w:pPr>
        <w:pStyle w:val="ListParagraph"/>
        <w:rPr>
          <w:i/>
          <w:noProof/>
          <w:sz w:val="24"/>
          <w:szCs w:val="24"/>
          <w:lang w:eastAsia="en-CA"/>
        </w:rPr>
      </w:pPr>
      <w:r w:rsidRPr="002C66CC"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61950" cy="361950"/>
            <wp:effectExtent l="114300" t="76200" r="95250" b="76200"/>
            <wp:docPr id="26" name="Picture 20" descr="thun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.gi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C66CC"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52425" cy="352425"/>
            <wp:effectExtent l="114300" t="76200" r="104775" b="85725"/>
            <wp:docPr id="27" name="Picture 21" descr="i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con.gi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C66CC" w:rsidRDefault="00C67C5A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space.gif:</w:t>
      </w:r>
    </w:p>
    <w:p w:rsidR="00F25DEB" w:rsidRDefault="002C66CC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2552700" cy="605448"/>
            <wp:effectExtent l="114300" t="76200" r="95250" b="80352"/>
            <wp:docPr id="23" name="Picture 22" descr="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gi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7C5A" w:rsidRDefault="00C67C5A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spacetest.gif</w:t>
      </w:r>
    </w:p>
    <w:p w:rsidR="002C66CC" w:rsidRDefault="002C66CC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1282701" cy="2886075"/>
            <wp:effectExtent l="114300" t="76200" r="126999" b="85725"/>
            <wp:docPr id="24" name="Picture 23" descr="space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test.gi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701" cy="2886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727F22">
      <w:pPr>
        <w:pStyle w:val="Heading1"/>
      </w:pPr>
      <w:bookmarkStart w:id="15" w:name="_Design_Notes"/>
      <w:bookmarkEnd w:id="15"/>
      <w:r w:rsidRPr="008C6B2D">
        <w:lastRenderedPageBreak/>
        <w:t>Design Notes</w:t>
      </w:r>
    </w:p>
    <w:p w:rsidR="005C2F0F" w:rsidRPr="005C2F0F" w:rsidRDefault="00C67C5A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Issues arose in Version 1.0 where the program went haywire from </w:t>
      </w:r>
      <w:r w:rsidR="003C73D8">
        <w:rPr>
          <w:i/>
          <w:sz w:val="24"/>
          <w:szCs w:val="24"/>
        </w:rPr>
        <w:t>me implementing the start and game over screens with my left-right side scrolling background sprite. Sprites started giving off trails. I was unable to get rid of this issue without switching the scrolling back to the original top-bottom scroll. All the other features work without problems.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727F22">
      <w:pPr>
        <w:pStyle w:val="Heading1"/>
      </w:pPr>
      <w:bookmarkStart w:id="16" w:name="_Future_Features"/>
      <w:bookmarkEnd w:id="16"/>
      <w:r w:rsidRPr="008C6B2D">
        <w:t>Future Features</w:t>
      </w:r>
    </w:p>
    <w:p w:rsidR="005C2F0F" w:rsidRPr="005C2F0F" w:rsidRDefault="00460905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 the future, </w:t>
      </w:r>
      <w:r w:rsidR="006E0499">
        <w:rPr>
          <w:i/>
          <w:sz w:val="24"/>
          <w:szCs w:val="24"/>
        </w:rPr>
        <w:t xml:space="preserve">I would like </w:t>
      </w:r>
      <w:r w:rsidR="003C73D8">
        <w:rPr>
          <w:i/>
          <w:sz w:val="24"/>
          <w:szCs w:val="24"/>
        </w:rPr>
        <w:t>to fully implement the scrolling from right to left</w:t>
      </w:r>
      <w:r w:rsidR="00994410">
        <w:rPr>
          <w:i/>
          <w:sz w:val="24"/>
          <w:szCs w:val="24"/>
        </w:rPr>
        <w:t>.</w:t>
      </w:r>
    </w:p>
    <w:sectPr w:rsidR="005C2F0F" w:rsidRPr="005C2F0F" w:rsidSect="008E601F">
      <w:headerReference w:type="even" r:id="rId24"/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C72" w:rsidRDefault="00B32C72" w:rsidP="00C152DC">
      <w:pPr>
        <w:spacing w:after="0" w:line="240" w:lineRule="auto"/>
      </w:pPr>
      <w:r>
        <w:separator/>
      </w:r>
    </w:p>
  </w:endnote>
  <w:endnote w:type="continuationSeparator" w:id="0">
    <w:p w:rsidR="00B32C72" w:rsidRDefault="00B32C72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F25D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1.0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CC4395" w:rsidRPr="00CC4395">
      <w:fldChar w:fldCharType="begin"/>
    </w:r>
    <w:r w:rsidR="00953C99">
      <w:instrText xml:space="preserve"> PAGE   \* MERGEFORMAT </w:instrText>
    </w:r>
    <w:r w:rsidR="00CC4395" w:rsidRPr="00CC4395">
      <w:fldChar w:fldCharType="separate"/>
    </w:r>
    <w:r w:rsidR="003C73D8" w:rsidRPr="003C73D8">
      <w:rPr>
        <w:rFonts w:asciiTheme="majorHAnsi" w:hAnsiTheme="majorHAnsi"/>
        <w:noProof/>
      </w:rPr>
      <w:t>10</w:t>
    </w:r>
    <w:r w:rsidR="00CC4395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F25D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Version 1.0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CC4395" w:rsidRPr="00CC4395">
      <w:fldChar w:fldCharType="begin"/>
    </w:r>
    <w:r w:rsidR="00953C99">
      <w:instrText xml:space="preserve"> PAGE   \* MERGEFORMAT </w:instrText>
    </w:r>
    <w:r w:rsidR="00CC4395" w:rsidRPr="00CC4395">
      <w:fldChar w:fldCharType="separate"/>
    </w:r>
    <w:r w:rsidR="003C73D8" w:rsidRPr="003C73D8">
      <w:rPr>
        <w:rFonts w:asciiTheme="majorHAnsi" w:hAnsiTheme="majorHAnsi"/>
        <w:noProof/>
      </w:rPr>
      <w:t>9</w:t>
    </w:r>
    <w:r w:rsidR="00CC4395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C72" w:rsidRDefault="00B32C72" w:rsidP="00C152DC">
      <w:pPr>
        <w:spacing w:after="0" w:line="240" w:lineRule="auto"/>
      </w:pPr>
      <w:r>
        <w:separator/>
      </w:r>
    </w:p>
  </w:footnote>
  <w:footnote w:type="continuationSeparator" w:id="0">
    <w:p w:rsidR="00B32C72" w:rsidRDefault="00B32C72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49025016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207CD3">
                <w:rPr>
                  <w:b/>
                  <w:bCs/>
                  <w:caps/>
                  <w:sz w:val="24"/>
                  <w:szCs w:val="24"/>
                </w:rPr>
                <w:t>Assignment 4: Side Scroller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988620191"/>
          <w:dataBinding w:prefixMappings="xmlns:ns0='http://schemas.microsoft.com/office/2006/coverPageProps'" w:xpath="/ns0:CoverPageProperties[1]/ns0:PublishDate[1]" w:storeItemID="{55AF091B-3C7A-41E3-B477-F2FDAA23CFDA}"/>
          <w:date w:fullDate="2012-05-2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F25DEB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23,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-1629462132"/>
          <w:dataBinding w:prefixMappings="xmlns:ns0='http://schemas.microsoft.com/office/2006/coverPageProps'" w:xpath="/ns0:CoverPageProperties[1]/ns0:PublishDate[1]" w:storeItemID="{55AF091B-3C7A-41E3-B477-F2FDAA23CFDA}"/>
          <w:date w:fullDate="2012-05-2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F25DEB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23,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174247713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207CD3">
                <w:rPr>
                  <w:b/>
                  <w:bCs/>
                  <w:caps/>
                  <w:sz w:val="24"/>
                  <w:szCs w:val="24"/>
                </w:rPr>
                <w:t>Assignment 4: Side Scroller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342FB"/>
    <w:multiLevelType w:val="hybridMultilevel"/>
    <w:tmpl w:val="5F28F66A"/>
    <w:lvl w:ilvl="0" w:tplc="B6BA9D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1BBC"/>
    <w:rsid w:val="00023AF4"/>
    <w:rsid w:val="00041C8A"/>
    <w:rsid w:val="00080D8D"/>
    <w:rsid w:val="00082915"/>
    <w:rsid w:val="001F2F61"/>
    <w:rsid w:val="00207CD3"/>
    <w:rsid w:val="00260CE7"/>
    <w:rsid w:val="002C247B"/>
    <w:rsid w:val="002C66CC"/>
    <w:rsid w:val="003629DB"/>
    <w:rsid w:val="00366096"/>
    <w:rsid w:val="003A124E"/>
    <w:rsid w:val="003C73D8"/>
    <w:rsid w:val="003E1D34"/>
    <w:rsid w:val="003E1D56"/>
    <w:rsid w:val="00420F46"/>
    <w:rsid w:val="00460905"/>
    <w:rsid w:val="004A0244"/>
    <w:rsid w:val="004E753E"/>
    <w:rsid w:val="00505A39"/>
    <w:rsid w:val="0052734F"/>
    <w:rsid w:val="005C2F0F"/>
    <w:rsid w:val="00605CCB"/>
    <w:rsid w:val="00686D09"/>
    <w:rsid w:val="00691022"/>
    <w:rsid w:val="006A0431"/>
    <w:rsid w:val="006C653B"/>
    <w:rsid w:val="006E0499"/>
    <w:rsid w:val="00727F22"/>
    <w:rsid w:val="00744BAC"/>
    <w:rsid w:val="007D2A8E"/>
    <w:rsid w:val="00853181"/>
    <w:rsid w:val="008A79CF"/>
    <w:rsid w:val="008C6B2D"/>
    <w:rsid w:val="008E601F"/>
    <w:rsid w:val="008F3C94"/>
    <w:rsid w:val="00953C99"/>
    <w:rsid w:val="00994410"/>
    <w:rsid w:val="00996533"/>
    <w:rsid w:val="009A4D42"/>
    <w:rsid w:val="009F6693"/>
    <w:rsid w:val="00A40B29"/>
    <w:rsid w:val="00A7138E"/>
    <w:rsid w:val="00A850F1"/>
    <w:rsid w:val="00AA765B"/>
    <w:rsid w:val="00AD223E"/>
    <w:rsid w:val="00B12D55"/>
    <w:rsid w:val="00B23622"/>
    <w:rsid w:val="00B32C72"/>
    <w:rsid w:val="00B368BB"/>
    <w:rsid w:val="00BC09D8"/>
    <w:rsid w:val="00BF4089"/>
    <w:rsid w:val="00BF57D7"/>
    <w:rsid w:val="00C152DC"/>
    <w:rsid w:val="00C67C5A"/>
    <w:rsid w:val="00C73C77"/>
    <w:rsid w:val="00CC4395"/>
    <w:rsid w:val="00CE71D4"/>
    <w:rsid w:val="00D050A5"/>
    <w:rsid w:val="00D668E0"/>
    <w:rsid w:val="00D82416"/>
    <w:rsid w:val="00D95726"/>
    <w:rsid w:val="00EB6F93"/>
    <w:rsid w:val="00F25DEB"/>
    <w:rsid w:val="00F35C9E"/>
    <w:rsid w:val="00F36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9DB"/>
  </w:style>
  <w:style w:type="paragraph" w:styleId="Heading1">
    <w:name w:val="heading 1"/>
    <w:basedOn w:val="Normal"/>
    <w:next w:val="Normal"/>
    <w:link w:val="Heading1Char"/>
    <w:uiPriority w:val="9"/>
    <w:qFormat/>
    <w:rsid w:val="00BC0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BC09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BC09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gif"/><Relationship Id="rId18" Type="http://schemas.openxmlformats.org/officeDocument/2006/relationships/image" Target="media/image7.gi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gif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gif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gif"/><Relationship Id="rId27" Type="http://schemas.openxmlformats.org/officeDocument/2006/relationships/footer" Target="footer2.xml"/><Relationship Id="rId30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2012-05-23T00:00:00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3FC682A5-2A31-45F3-AC1D-F212CAD9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350</TotalTime>
  <Pages>10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Slot Machine</vt:lpstr>
    </vt:vector>
  </TitlesOfParts>
  <Company>InHarmsWay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 Side Scroller</dc:title>
  <dc:creator>Andrew Harmathy</dc:creator>
  <cp:lastModifiedBy>aharmathy</cp:lastModifiedBy>
  <cp:revision>16</cp:revision>
  <dcterms:created xsi:type="dcterms:W3CDTF">2013-07-15T19:20:00Z</dcterms:created>
  <dcterms:modified xsi:type="dcterms:W3CDTF">2013-07-16T01:10:00Z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